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6D0084" w:rsidRDefault="000D439C" w:rsidP="000D439C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lang w:eastAsia="en-CA"/>
                      </w:rPr>
                      <w:drawing>
                        <wp:inline distT="0" distB="0" distL="0" distR="0">
                          <wp:extent cx="3200400" cy="1800226"/>
                          <wp:effectExtent l="0" t="0" r="0" b="9525"/>
                          <wp:docPr id="1" name="Picture 1" descr="C:\Users\Owner\Desktop\PHD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Owner\Desktop\PHD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20064" cy="18112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E52E89" w:rsidP="006D008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 4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2D4E26" w:rsidP="006D008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52E89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SuperNova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6D0084">
                  <w:rPr>
                    <w:sz w:val="24"/>
                    <w:szCs w:val="24"/>
                  </w:rPr>
                  <w:t>0.8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6D0084">
                  <w:t>3 by PH.D MEDIA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E52E89" w:rsidP="006D0084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Brandon Carnell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5C26C5" w:rsidRDefault="005C26C5" w:rsidP="005C26C5">
          <w:pPr>
            <w:rPr>
              <w:highlight w:val="white"/>
            </w:rPr>
          </w:pP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6D0084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July 15</w:t>
                </w:r>
                <w:r w:rsidRPr="006D0084">
                  <w:rPr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sz w:val="24"/>
                    <w:szCs w:val="24"/>
                  </w:rPr>
                  <w:t xml:space="preserve"> 2013</w:t>
                </w:r>
              </w:p>
            </w:tc>
          </w:tr>
        </w:tbl>
        <w:p w:rsidR="003E1D56" w:rsidRDefault="003E1D56"/>
        <w:p w:rsidR="003E1D56" w:rsidRDefault="003E1D56" w:rsidP="005C26C5">
          <w:pPr>
            <w:jc w:val="center"/>
          </w:pPr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>Page 1 – Title</w:t>
      </w:r>
    </w:p>
    <w:p w:rsid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>Page 2 – Table of Contents</w:t>
      </w:r>
    </w:p>
    <w:p w:rsid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>Page 3 – Version History</w:t>
      </w:r>
    </w:p>
    <w:p w:rsid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 xml:space="preserve">Page 4 - </w:t>
      </w:r>
      <w:r w:rsidRPr="00992DEF">
        <w:rPr>
          <w:sz w:val="24"/>
          <w:szCs w:val="24"/>
        </w:rPr>
        <w:t>Game Overview</w:t>
      </w:r>
      <w:r w:rsidRPr="00992DEF">
        <w:rPr>
          <w:sz w:val="24"/>
          <w:szCs w:val="24"/>
        </w:rPr>
        <w:t>,</w:t>
      </w:r>
      <w:r w:rsidRPr="00992DEF">
        <w:rPr>
          <w:sz w:val="24"/>
          <w:szCs w:val="24"/>
        </w:rPr>
        <w:t xml:space="preserve"> Game Play Mechanics</w:t>
      </w:r>
      <w:r w:rsidRPr="00992DEF">
        <w:rPr>
          <w:sz w:val="24"/>
          <w:szCs w:val="24"/>
        </w:rPr>
        <w:t xml:space="preserve">, </w:t>
      </w:r>
      <w:r w:rsidRPr="00992DEF">
        <w:rPr>
          <w:sz w:val="24"/>
          <w:szCs w:val="24"/>
        </w:rPr>
        <w:t>Camera</w:t>
      </w:r>
      <w:r w:rsidRPr="00992DEF">
        <w:rPr>
          <w:sz w:val="24"/>
          <w:szCs w:val="24"/>
        </w:rPr>
        <w:t>,</w:t>
      </w:r>
      <w:r w:rsidRPr="00992DEF">
        <w:rPr>
          <w:sz w:val="24"/>
          <w:szCs w:val="24"/>
        </w:rPr>
        <w:t xml:space="preserve"> Controls</w:t>
      </w:r>
      <w:r w:rsidRPr="00992DEF">
        <w:rPr>
          <w:sz w:val="24"/>
          <w:szCs w:val="24"/>
        </w:rPr>
        <w:t xml:space="preserve">, </w:t>
      </w:r>
      <w:r w:rsidRPr="00992DEF">
        <w:rPr>
          <w:sz w:val="24"/>
          <w:szCs w:val="24"/>
        </w:rPr>
        <w:t>Saving and Loading</w:t>
      </w:r>
    </w:p>
    <w:p w:rsid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>Page 5 – Interface Sketches</w:t>
      </w:r>
    </w:p>
    <w:p w:rsid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>Page 6 – Menu and screen descriptions</w:t>
      </w:r>
    </w:p>
    <w:p w:rsidR="00992DEF" w:rsidRDefault="00992DEF" w:rsidP="00992DEF">
      <w:pPr>
        <w:rPr>
          <w:sz w:val="24"/>
          <w:szCs w:val="24"/>
        </w:rPr>
      </w:pPr>
      <w:r w:rsidRPr="00992DEF">
        <w:rPr>
          <w:sz w:val="24"/>
          <w:szCs w:val="24"/>
        </w:rPr>
        <w:t>Page 7 – Menu and screen descriptions (cont’d),</w:t>
      </w:r>
      <w:r w:rsidRPr="00992DEF">
        <w:rPr>
          <w:b/>
          <w:sz w:val="24"/>
          <w:szCs w:val="24"/>
        </w:rPr>
        <w:t xml:space="preserve"> </w:t>
      </w:r>
      <w:r w:rsidRPr="00992DEF">
        <w:rPr>
          <w:sz w:val="24"/>
          <w:szCs w:val="24"/>
        </w:rPr>
        <w:t>Game World</w:t>
      </w:r>
      <w:r w:rsidRPr="00992DEF">
        <w:rPr>
          <w:sz w:val="24"/>
          <w:szCs w:val="24"/>
        </w:rPr>
        <w:t>,</w:t>
      </w:r>
      <w:r w:rsidRPr="00992DEF">
        <w:rPr>
          <w:sz w:val="24"/>
          <w:szCs w:val="24"/>
        </w:rPr>
        <w:t xml:space="preserve"> Levels</w:t>
      </w:r>
      <w:r w:rsidRPr="00992DEF">
        <w:rPr>
          <w:sz w:val="24"/>
          <w:szCs w:val="24"/>
        </w:rPr>
        <w:t>,</w:t>
      </w:r>
      <w:r w:rsidRPr="00992DEF">
        <w:rPr>
          <w:sz w:val="24"/>
          <w:szCs w:val="24"/>
        </w:rPr>
        <w:t xml:space="preserve"> Characters</w:t>
      </w:r>
    </w:p>
    <w:p w:rsidR="00992DEF" w:rsidRDefault="00992DEF" w:rsidP="00992DEF">
      <w:pPr>
        <w:rPr>
          <w:sz w:val="24"/>
          <w:szCs w:val="24"/>
        </w:rPr>
      </w:pPr>
      <w:r w:rsidRPr="00992DEF">
        <w:rPr>
          <w:sz w:val="24"/>
          <w:szCs w:val="24"/>
        </w:rPr>
        <w:t xml:space="preserve">Page 8 </w:t>
      </w:r>
      <w:r>
        <w:rPr>
          <w:sz w:val="24"/>
          <w:szCs w:val="24"/>
        </w:rPr>
        <w:t>–</w:t>
      </w:r>
      <w:r w:rsidRPr="00992DEF">
        <w:rPr>
          <w:sz w:val="24"/>
          <w:szCs w:val="24"/>
        </w:rPr>
        <w:t xml:space="preserve"> </w:t>
      </w:r>
      <w:r w:rsidRPr="00992DEF">
        <w:rPr>
          <w:sz w:val="24"/>
          <w:szCs w:val="24"/>
        </w:rPr>
        <w:t>Enemies</w:t>
      </w:r>
      <w:r w:rsidRPr="00992DEF">
        <w:rPr>
          <w:sz w:val="24"/>
          <w:szCs w:val="24"/>
        </w:rPr>
        <w:t xml:space="preserve">, </w:t>
      </w:r>
      <w:r w:rsidRPr="00992DEF">
        <w:rPr>
          <w:sz w:val="24"/>
          <w:szCs w:val="24"/>
        </w:rPr>
        <w:t>Items</w:t>
      </w:r>
      <w:r w:rsidRPr="00992DEF">
        <w:rPr>
          <w:sz w:val="24"/>
          <w:szCs w:val="24"/>
        </w:rPr>
        <w:t xml:space="preserve">, </w:t>
      </w:r>
      <w:r w:rsidRPr="00992DEF">
        <w:rPr>
          <w:sz w:val="24"/>
          <w:szCs w:val="24"/>
        </w:rPr>
        <w:t>Scoring</w:t>
      </w:r>
      <w:r w:rsidRPr="00992DEF">
        <w:rPr>
          <w:sz w:val="24"/>
          <w:szCs w:val="24"/>
        </w:rPr>
        <w:t xml:space="preserve">, </w:t>
      </w:r>
      <w:r w:rsidRPr="00992DEF">
        <w:rPr>
          <w:sz w:val="24"/>
          <w:szCs w:val="24"/>
        </w:rPr>
        <w:t>Sound Index</w:t>
      </w:r>
      <w:r w:rsidRPr="00992DEF">
        <w:rPr>
          <w:sz w:val="24"/>
          <w:szCs w:val="24"/>
        </w:rPr>
        <w:t xml:space="preserve">, </w:t>
      </w:r>
      <w:r w:rsidRPr="00992DEF">
        <w:rPr>
          <w:sz w:val="24"/>
          <w:szCs w:val="24"/>
        </w:rPr>
        <w:t>Art / Multimedia Index</w:t>
      </w:r>
    </w:p>
    <w:p w:rsidR="00992DEF" w:rsidRPr="00992DEF" w:rsidRDefault="00992DEF" w:rsidP="00992DEF">
      <w:pPr>
        <w:rPr>
          <w:sz w:val="24"/>
          <w:szCs w:val="24"/>
        </w:rPr>
      </w:pPr>
      <w:r>
        <w:rPr>
          <w:sz w:val="24"/>
          <w:szCs w:val="24"/>
        </w:rPr>
        <w:t xml:space="preserve">Page 9 - </w:t>
      </w:r>
      <w:r w:rsidRPr="00992DEF">
        <w:rPr>
          <w:sz w:val="24"/>
          <w:szCs w:val="24"/>
        </w:rPr>
        <w:t>Art / Multimedia Index</w:t>
      </w:r>
      <w:r>
        <w:rPr>
          <w:sz w:val="24"/>
          <w:szCs w:val="24"/>
        </w:rPr>
        <w:t xml:space="preserve"> (cont’d), Author’s Notes</w:t>
      </w:r>
    </w:p>
    <w:p w:rsidR="00992DEF" w:rsidRPr="00992DEF" w:rsidRDefault="00992DEF" w:rsidP="00992DEF">
      <w:pPr>
        <w:rPr>
          <w:b/>
          <w:sz w:val="24"/>
          <w:szCs w:val="24"/>
        </w:rPr>
      </w:pPr>
    </w:p>
    <w:p w:rsidR="00992DEF" w:rsidRDefault="00992DEF" w:rsidP="00992DEF">
      <w:pPr>
        <w:rPr>
          <w:sz w:val="24"/>
          <w:szCs w:val="24"/>
        </w:rPr>
      </w:pPr>
    </w:p>
    <w:p w:rsidR="00992DEF" w:rsidRDefault="00992DEF" w:rsidP="00992DEF">
      <w:pPr>
        <w:rPr>
          <w:sz w:val="24"/>
          <w:szCs w:val="24"/>
        </w:rPr>
      </w:pPr>
    </w:p>
    <w:p w:rsidR="00992DEF" w:rsidRPr="00992DEF" w:rsidRDefault="00992DEF" w:rsidP="00992DEF">
      <w:pPr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5C26C5" w:rsidRDefault="005C26C5" w:rsidP="005C26C5">
      <w:pPr>
        <w:rPr>
          <w:highlight w:val="white"/>
        </w:rPr>
      </w:pPr>
    </w:p>
    <w:p w:rsidR="00992DEF" w:rsidRDefault="00992DEF" w:rsidP="005C26C5">
      <w:pPr>
        <w:pBdr>
          <w:bottom w:val="single" w:sz="6" w:space="1" w:color="auto"/>
        </w:pBdr>
      </w:pPr>
      <w:r>
        <w:rPr>
          <w:highlight w:val="white"/>
        </w:rPr>
        <w:t>Github:</w:t>
      </w:r>
      <w:r w:rsidR="00D249D5" w:rsidRPr="00D249D5">
        <w:t xml:space="preserve"> </w:t>
      </w:r>
      <w:hyperlink r:id="rId13" w:history="1">
        <w:r w:rsidR="00D249D5">
          <w:rPr>
            <w:rStyle w:val="Hyperlink"/>
          </w:rPr>
          <w:t>https://github.com/CarnellB/IntroToGraphics/tree/master/Assignment%204%20-%20SuperNova</w:t>
        </w:r>
      </w:hyperlink>
    </w:p>
    <w:p w:rsidR="00D249D5" w:rsidRPr="00D249D5" w:rsidRDefault="00D249D5" w:rsidP="005C26C5">
      <w:pPr>
        <w:pBdr>
          <w:bottom w:val="single" w:sz="6" w:space="1" w:color="auto"/>
        </w:pBdr>
        <w:rPr>
          <w:highlight w:val="white"/>
        </w:rPr>
      </w:pPr>
    </w:p>
    <w:p w:rsidR="00D249D5" w:rsidRDefault="00D249D5" w:rsidP="005C26C5">
      <w:pPr>
        <w:rPr>
          <w:highlight w:val="white"/>
        </w:rPr>
      </w:pPr>
      <w:bookmarkStart w:id="0" w:name="_GoBack"/>
      <w:bookmarkEnd w:id="0"/>
    </w:p>
    <w:p w:rsidR="005C26C5" w:rsidRPr="005C26C5" w:rsidRDefault="005C26C5" w:rsidP="005C26C5">
      <w:pPr>
        <w:rPr>
          <w:highlight w:val="white"/>
        </w:rPr>
      </w:pPr>
      <w:r>
        <w:rPr>
          <w:highlight w:val="white"/>
        </w:rPr>
        <w:t>SuperNova_0.1 - Initial Creation, player sprite added</w:t>
      </w:r>
    </w:p>
    <w:p w:rsidR="005C26C5" w:rsidRDefault="005C26C5" w:rsidP="005C26C5">
      <w:r>
        <w:rPr>
          <w:highlight w:val="white"/>
        </w:rPr>
        <w:t>SuperNova_0.2 - gem sprite added</w:t>
      </w:r>
    </w:p>
    <w:p w:rsidR="005C26C5" w:rsidRDefault="005C26C5" w:rsidP="005C26C5">
      <w:r>
        <w:rPr>
          <w:highlight w:val="white"/>
        </w:rPr>
        <w:t>SuperNova_0.3 - rock sprite added</w:t>
      </w:r>
    </w:p>
    <w:p w:rsidR="005C26C5" w:rsidRDefault="005C26C5" w:rsidP="005C26C5">
      <w:r>
        <w:rPr>
          <w:highlight w:val="white"/>
        </w:rPr>
        <w:t xml:space="preserve">SuperNova_0.4 - </w:t>
      </w:r>
      <w:r w:rsidR="000D439C">
        <w:rPr>
          <w:highlight w:val="white"/>
        </w:rPr>
        <w:t>parallax</w:t>
      </w:r>
      <w:r>
        <w:rPr>
          <w:highlight w:val="white"/>
        </w:rPr>
        <w:t xml:space="preserve"> background added</w:t>
      </w:r>
    </w:p>
    <w:p w:rsidR="005C26C5" w:rsidRDefault="005C26C5" w:rsidP="005C26C5">
      <w:r>
        <w:rPr>
          <w:highlight w:val="white"/>
        </w:rPr>
        <w:t>SuperNova_0.5 - music added</w:t>
      </w:r>
    </w:p>
    <w:p w:rsidR="005C26C5" w:rsidRDefault="005C26C5" w:rsidP="005C26C5">
      <w:r>
        <w:rPr>
          <w:highlight w:val="white"/>
        </w:rPr>
        <w:t>SuperNova_0.6 - collisions and multiple enemies added</w:t>
      </w:r>
    </w:p>
    <w:p w:rsidR="005C26C5" w:rsidRDefault="005C26C5" w:rsidP="005C26C5">
      <w:r>
        <w:rPr>
          <w:highlight w:val="white"/>
        </w:rPr>
        <w:t>SuperNova_0.7 - scoring and internal documentation added</w:t>
      </w:r>
    </w:p>
    <w:p w:rsidR="005C26C5" w:rsidRPr="005C26C5" w:rsidRDefault="005C26C5" w:rsidP="005C26C5">
      <w:pPr>
        <w:rPr>
          <w:b/>
          <w:sz w:val="24"/>
          <w:szCs w:val="24"/>
        </w:rPr>
      </w:pPr>
      <w:r>
        <w:rPr>
          <w:highlight w:val="white"/>
        </w:rPr>
        <w:t>SuperNova_0.8 - intro screen added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0D439C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The goal of the game is to get the highest score that you can possibly get. Score goes up by collecting gems and dodging rocks.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5074E3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You play as a spaceship flying through space. You can collect the red gems to increase your score by 100. Avoid hitting the asteroids, as if you are hit 5 times, the game ends. Every second your score goes up by 10.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5074E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camera is set to be the right side of the space ship.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5074E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only controls are moving the mouse to move the ship, clicking on the instruction screen to start, and hitting escape to quit on the instruction screen.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5074E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game remembers the last score you had before retrying. If you are playing for the first time this will be 0.</w:t>
      </w:r>
    </w:p>
    <w:p w:rsidR="00F234D8" w:rsidRDefault="00F234D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Default="00F234D8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Intro Wireframe:</w:t>
      </w:r>
    </w:p>
    <w:p w:rsidR="00F234D8" w:rsidRDefault="00F234D8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4222750" cy="318510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f In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796" cy="32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D8" w:rsidRDefault="00F234D8" w:rsidP="00BF4089">
      <w:pPr>
        <w:pStyle w:val="ListParagraph"/>
        <w:rPr>
          <w:i/>
          <w:sz w:val="24"/>
          <w:szCs w:val="24"/>
        </w:rPr>
      </w:pPr>
    </w:p>
    <w:p w:rsidR="00F234D8" w:rsidRDefault="00F234D8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Gameplay Wireframe:</w:t>
      </w:r>
    </w:p>
    <w:p w:rsidR="00F234D8" w:rsidRPr="00BF4089" w:rsidRDefault="00F234D8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4225668" cy="3200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f G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648" cy="32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BF4089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Initial Intro screen:</w:t>
      </w:r>
    </w:p>
    <w:p w:rsidR="000F7F9C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3669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cap G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9C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Gameplay screen:</w:t>
      </w:r>
    </w:p>
    <w:p w:rsidR="000F7F9C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3463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cap Game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9C" w:rsidRDefault="000F7F9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0F7F9C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Post – death screen:</w:t>
      </w:r>
    </w:p>
    <w:p w:rsidR="000F7F9C" w:rsidRPr="00BF4089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3463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cap Game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isn`t much of a world, only endless space, gems, and asteroids.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0F7F9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is only 1 level currently, where 8 Asteroids fly across the screen along with 1 gem.</w:t>
      </w:r>
    </w:p>
    <w:p w:rsidR="00686D09" w:rsidRPr="008C6B2D" w:rsidRDefault="00686D09" w:rsidP="000F7F9C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0F7F9C" w:rsidP="005C2F0F">
      <w:pPr>
        <w:ind w:firstLine="720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657225" cy="285750"/>
            <wp:effectExtent l="0" t="0" r="9525" b="0"/>
            <wp:docPr id="7" name="Picture 7" descr="C:\Users\Owner\Dropbox\Github\IntroToGraphics\Assignment 4 - SuperNova\Play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ropbox\Github\IntroToGraphics\Assignment 4 - SuperNova\Playe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- The main players Spaceship, No weapons, and can survive hitting 5 Asteroids. Its only job is to collect red gems.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Enemies</w:t>
      </w:r>
    </w:p>
    <w:p w:rsidR="005C2F0F" w:rsidRPr="005C2F0F" w:rsidRDefault="000F7F9C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0550" cy="476250"/>
            <wp:effectExtent l="0" t="0" r="0" b="0"/>
            <wp:docPr id="8" name="Picture 8" descr="C:\Users\Owner\Dropbox\Github\IntroToGraphics\Assignment 4 - SuperNova\BigR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ropbox\Github\IntroToGraphics\Assignment 4 - SuperNova\BigR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- Endless Asteroids, some fly straight, others at a small angle. Varies in speed from very slow to very fast. 8 Spawn at the beginning of the game.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0F7F9C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 wp14:anchorId="26C3D056" wp14:editId="411C34CE">
            <wp:extent cx="304800" cy="304800"/>
            <wp:effectExtent l="0" t="0" r="0" b="0"/>
            <wp:docPr id="9" name="Picture 9" descr="C:\Users\Owner\Dropbox\Github\IntroToGraphics\Assignment 4 - SuperNova\G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ropbox\Github\IntroToGraphics\Assignment 4 - SuperNova\Gem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F0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- The endless flying Gems. Each are worth 100 points, they move rather slowly.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0F7F9C" w:rsidRPr="000F7F9C" w:rsidRDefault="000F7F9C" w:rsidP="000F7F9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score goes up by 10 per second that you are alive, and 100 per gem you collect.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0F7F9C" w:rsidRDefault="000F7F9C" w:rsidP="000F7F9C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BGM.ogg - The never ending boopin’ in the background. Very Spacey</w:t>
      </w:r>
    </w:p>
    <w:p w:rsidR="000F7F9C" w:rsidRDefault="000F7F9C" w:rsidP="000F7F9C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Gem.ogg </w:t>
      </w:r>
      <w:r w:rsidR="00992DEF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 The jingle that plays when you collect a gem</w:t>
      </w:r>
    </w:p>
    <w:p w:rsidR="00686D09" w:rsidRDefault="000F7F9C" w:rsidP="00992DE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Hit.ogg </w:t>
      </w:r>
      <w:r w:rsidR="00992DEF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>-</w:t>
      </w:r>
      <w:r w:rsidR="00992DEF">
        <w:rPr>
          <w:i/>
          <w:sz w:val="24"/>
          <w:szCs w:val="24"/>
        </w:rPr>
        <w:t xml:space="preserve"> The crunchy noise that happens when you accidentally hit an asteroid.</w:t>
      </w:r>
      <w:r>
        <w:rPr>
          <w:i/>
          <w:sz w:val="24"/>
          <w:szCs w:val="24"/>
        </w:rPr>
        <w:t xml:space="preserve"> </w:t>
      </w:r>
    </w:p>
    <w:p w:rsidR="00992DEF" w:rsidRDefault="00992DEF" w:rsidP="00992DEF">
      <w:pPr>
        <w:pStyle w:val="ListParagraph"/>
        <w:spacing w:after="0"/>
        <w:rPr>
          <w:i/>
          <w:sz w:val="24"/>
          <w:szCs w:val="24"/>
        </w:rPr>
      </w:pPr>
    </w:p>
    <w:p w:rsidR="00992DEF" w:rsidRPr="00992DEF" w:rsidRDefault="00992DEF" w:rsidP="00992DEF">
      <w:pPr>
        <w:pStyle w:val="ListParagraph"/>
        <w:spacing w:after="0"/>
        <w:rPr>
          <w:i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BGM.ogg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Gem.ogg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Hit.ogg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0550" cy="476250"/>
            <wp:effectExtent l="0" t="0" r="0" b="0"/>
            <wp:docPr id="10" name="Picture 10" descr="C:\Users\Owner\Dropbox\Github\IntroToGraphics\Assignment 4 - SuperNova\BigR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ropbox\Github\IntroToGraphics\Assignment 4 - SuperNova\BigR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BigRock.gif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04800" cy="304800"/>
            <wp:effectExtent l="0" t="0" r="0" b="0"/>
            <wp:docPr id="11" name="Picture 11" descr="C:\Users\Owner\Dropbox\Github\IntroToGraphics\Assignment 4 - SuperNova\G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ropbox\Github\IntroToGraphics\Assignment 4 - SuperNova\Gem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Gem.gif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657225" cy="285750"/>
            <wp:effectExtent l="0" t="0" r="9525" b="0"/>
            <wp:docPr id="12" name="Picture 12" descr="C:\Users\Owner\Dropbox\Github\IntroToGraphics\Assignment 4 - SuperNova\Play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ropbox\Github\IntroToGraphics\Assignment 4 - SuperNova\Playe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Player.gif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3124200" cy="590550"/>
            <wp:effectExtent l="0" t="0" r="0" b="0"/>
            <wp:docPr id="13" name="Picture 13" descr="C:\Users\Owner\Dropbox\Github\IntroToGraphics\Assignment 4 - SuperNova\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Dropbox\Github\IntroToGraphics\Assignment 4 - SuperNova\Title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Title.gif</w:t>
      </w:r>
    </w:p>
    <w:p w:rsidR="00992DEF" w:rsidRDefault="00992DEF" w:rsidP="005C2F0F">
      <w:pPr>
        <w:pStyle w:val="ListParagraph"/>
        <w:rPr>
          <w:i/>
          <w:sz w:val="24"/>
          <w:szCs w:val="24"/>
        </w:rPr>
      </w:pPr>
    </w:p>
    <w:p w:rsidR="00992DE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34075" cy="2228850"/>
            <wp:effectExtent l="0" t="0" r="9525" b="0"/>
            <wp:docPr id="14" name="Picture 14" descr="C:\Users\Owner\Dropbox\Github\IntroToGraphics\Assignment 4 - SuperNova\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ner\Dropbox\Github\IntroToGraphics\Assignment 4 - SuperNova\Spa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EF" w:rsidRPr="005C2F0F" w:rsidRDefault="00992DE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Space.png (Parallax)</w:t>
      </w:r>
    </w:p>
    <w:p w:rsidR="00686D09" w:rsidRDefault="00686D09" w:rsidP="00686D09">
      <w:pPr>
        <w:pStyle w:val="ListParagraph"/>
        <w:rPr>
          <w:b/>
          <w:sz w:val="24"/>
          <w:szCs w:val="24"/>
        </w:rPr>
      </w:pPr>
    </w:p>
    <w:p w:rsidR="00992DEF" w:rsidRDefault="00992DEF" w:rsidP="00686D09">
      <w:pPr>
        <w:pStyle w:val="ListParagraph"/>
        <w:rPr>
          <w:b/>
          <w:sz w:val="24"/>
          <w:szCs w:val="24"/>
        </w:rPr>
      </w:pPr>
    </w:p>
    <w:p w:rsidR="00992DEF" w:rsidRDefault="00992DEF" w:rsidP="00686D0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Author’s Notes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sprites / music used in this game come from the following: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Player.gif – Gradius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Gem.gif – Sonic the Hedgehog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BigRock.gif – Kirby Mass Attack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Space.png – Edited from Final Fantasy IV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BGM.ogg – Megaman Anniversary Collection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Hit.ogg – Super Mario Bros.</w:t>
      </w:r>
    </w:p>
    <w:p w:rsidR="00992DEF" w:rsidRDefault="00992DEF" w:rsidP="00992D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Gem.ogg – Sonic the Hedgehog</w:t>
      </w:r>
    </w:p>
    <w:p w:rsidR="00992DEF" w:rsidRPr="00992DEF" w:rsidRDefault="00992DEF" w:rsidP="00992DEF">
      <w:pPr>
        <w:pStyle w:val="ListParagraph"/>
        <w:rPr>
          <w:i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24"/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E26" w:rsidRDefault="002D4E26" w:rsidP="00C152DC">
      <w:pPr>
        <w:spacing w:after="0" w:line="240" w:lineRule="auto"/>
      </w:pPr>
      <w:r>
        <w:separator/>
      </w:r>
    </w:p>
  </w:endnote>
  <w:endnote w:type="continuationSeparator" w:id="0">
    <w:p w:rsidR="002D4E26" w:rsidRDefault="002D4E2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6D0084">
      <w:rPr>
        <w:rFonts w:asciiTheme="majorHAnsi" w:hAnsiTheme="majorHAnsi"/>
        <w:b/>
      </w:rPr>
      <w:t>0.8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49D5" w:rsidRPr="00D249D5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6D008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D0084">
      <w:rPr>
        <w:rFonts w:asciiTheme="majorHAnsi" w:hAnsiTheme="majorHAnsi"/>
        <w:b/>
      </w:rPr>
      <w:t>Version number 0.8</w:t>
    </w:r>
    <w:r w:rsidR="00AA765B" w:rsidRPr="006D0084">
      <w:rPr>
        <w:rFonts w:asciiTheme="majorHAnsi" w:hAnsiTheme="majorHAnsi"/>
        <w:b/>
      </w:rPr>
      <w:ptab w:relativeTo="margin" w:alignment="right" w:leader="none"/>
    </w:r>
    <w:r w:rsidR="00AA765B" w:rsidRPr="006D0084">
      <w:rPr>
        <w:rFonts w:asciiTheme="majorHAnsi" w:hAnsiTheme="majorHAnsi"/>
      </w:rPr>
      <w:t>Page</w:t>
    </w:r>
    <w:r w:rsidR="00AA765B">
      <w:rPr>
        <w:rFonts w:asciiTheme="majorHAnsi" w:hAnsiTheme="majorHAnsi"/>
      </w:rPr>
      <w:t xml:space="preserve">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49D5" w:rsidRPr="00D249D5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E26" w:rsidRDefault="002D4E26" w:rsidP="00C152DC">
      <w:pPr>
        <w:spacing w:after="0" w:line="240" w:lineRule="auto"/>
      </w:pPr>
      <w:r>
        <w:separator/>
      </w:r>
    </w:p>
  </w:footnote>
  <w:footnote w:type="continuationSeparator" w:id="0">
    <w:p w:rsidR="002D4E26" w:rsidRDefault="002D4E2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D0084">
                <w:rPr>
                  <w:b/>
                  <w:bCs/>
                  <w:caps/>
                  <w:sz w:val="24"/>
                  <w:szCs w:val="24"/>
                </w:rPr>
                <w:t>Assignment 4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7-1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6D0084" w:rsidP="006D008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July 15</w:t>
              </w:r>
              <w:r w:rsidR="00041C8A">
                <w:rPr>
                  <w:color w:val="FFFFFF" w:themeColor="background1"/>
                  <w:lang w:val="en-US"/>
                </w:rPr>
                <w:t>, 201</w:t>
              </w:r>
              <w:r>
                <w:rPr>
                  <w:color w:val="FFFFFF" w:themeColor="background1"/>
                  <w:lang w:val="en-US"/>
                </w:rPr>
                <w:t>3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3-07-1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6D0084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July 15,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D0084">
                <w:rPr>
                  <w:b/>
                  <w:bCs/>
                  <w:caps/>
                  <w:sz w:val="24"/>
                  <w:szCs w:val="24"/>
                </w:rPr>
                <w:t>Assignment 4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0D439C"/>
    <w:rsid w:val="000F7F9C"/>
    <w:rsid w:val="002D4E26"/>
    <w:rsid w:val="0034519F"/>
    <w:rsid w:val="003E1D34"/>
    <w:rsid w:val="003E1D56"/>
    <w:rsid w:val="00420F46"/>
    <w:rsid w:val="005074E3"/>
    <w:rsid w:val="0052734F"/>
    <w:rsid w:val="005C26C5"/>
    <w:rsid w:val="005C2F0F"/>
    <w:rsid w:val="00686D09"/>
    <w:rsid w:val="00691022"/>
    <w:rsid w:val="006D0084"/>
    <w:rsid w:val="00744BAC"/>
    <w:rsid w:val="007D2A8E"/>
    <w:rsid w:val="008C6B2D"/>
    <w:rsid w:val="008E601F"/>
    <w:rsid w:val="008F3C94"/>
    <w:rsid w:val="00953C99"/>
    <w:rsid w:val="00992DEF"/>
    <w:rsid w:val="00996533"/>
    <w:rsid w:val="009A4D42"/>
    <w:rsid w:val="009F6693"/>
    <w:rsid w:val="00AA765B"/>
    <w:rsid w:val="00AD223E"/>
    <w:rsid w:val="00BF4089"/>
    <w:rsid w:val="00C152DC"/>
    <w:rsid w:val="00D249D5"/>
    <w:rsid w:val="00D668E0"/>
    <w:rsid w:val="00D82416"/>
    <w:rsid w:val="00DE08EB"/>
    <w:rsid w:val="00E52E89"/>
    <w:rsid w:val="00EB6F93"/>
    <w:rsid w:val="00F234D8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9FCD14-683A-42A7-9DB0-3958DFD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semiHidden/>
    <w:unhideWhenUsed/>
    <w:rsid w:val="00D24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arnellB/IntroToGraphics/tree/master/Assignment%204%20-%20SuperNova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gif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gif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2013-07-15T00:00:00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547F55-BB50-468C-B244-A43DA903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116</TotalTime>
  <Pages>9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SuperNova</dc:subject>
  <dc:creator>Brandon Carnell</dc:creator>
  <cp:lastModifiedBy>Owner</cp:lastModifiedBy>
  <cp:revision>2</cp:revision>
  <dcterms:created xsi:type="dcterms:W3CDTF">2013-07-16T07:38:00Z</dcterms:created>
  <dcterms:modified xsi:type="dcterms:W3CDTF">2013-07-16T23:17:00Z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